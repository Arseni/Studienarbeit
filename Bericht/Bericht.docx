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BDD0D" w14:textId="77777777" w:rsidR="005D5EF6" w:rsidRDefault="0064000B">
      <w:r>
        <w:t>16.04.2010 - USB Host hatte zu wenig Strom geliefert offenbar (UART geht/geht nicht)</w:t>
      </w:r>
    </w:p>
    <w:p w14:paraId="45ABEC4F" w14:textId="77777777" w:rsidR="0028050A" w:rsidRDefault="0028050A"/>
    <w:p w14:paraId="6F95765A" w14:textId="70D21097" w:rsidR="0028050A" w:rsidRDefault="0028050A">
      <w:r>
        <w:t>ARP, TCP,UDP,IP – Programmablauf und Funktionsweise des µIP</w:t>
      </w:r>
    </w:p>
    <w:p w14:paraId="0E0C7CED" w14:textId="77777777" w:rsidR="0087384B" w:rsidRDefault="0087384B"/>
    <w:p w14:paraId="10214813" w14:textId="1EAD354C" w:rsidR="0087384B" w:rsidRDefault="0087384B">
      <w:r>
        <w:t xml:space="preserve">12.06.10 – Modularisierter Handler, </w:t>
      </w:r>
      <w:proofErr w:type="spellStart"/>
      <w:r>
        <w:t>allse</w:t>
      </w:r>
      <w:proofErr w:type="spellEnd"/>
      <w:r>
        <w:t xml:space="preserve"> leicht erweiterbar. </w:t>
      </w:r>
      <w:proofErr w:type="spellStart"/>
      <w:r>
        <w:t>Requeue</w:t>
      </w:r>
      <w:proofErr w:type="spellEnd"/>
      <w:r>
        <w:t xml:space="preserve"> </w:t>
      </w:r>
      <w:proofErr w:type="spellStart"/>
      <w:r>
        <w:t>funktionen</w:t>
      </w:r>
      <w:proofErr w:type="spellEnd"/>
      <w:r>
        <w:t xml:space="preserve">. Geschwindigkeit </w:t>
      </w:r>
      <w:proofErr w:type="spellStart"/>
      <w:r>
        <w:t>steigerbar</w:t>
      </w:r>
      <w:proofErr w:type="spellEnd"/>
      <w:r>
        <w:t xml:space="preserve"> da </w:t>
      </w:r>
      <w:proofErr w:type="spellStart"/>
      <w:r>
        <w:t>queues</w:t>
      </w:r>
      <w:proofErr w:type="spellEnd"/>
      <w:r>
        <w:t xml:space="preserve"> bei einer solchen </w:t>
      </w:r>
      <w:proofErr w:type="spellStart"/>
      <w:r>
        <w:t>priorisierung</w:t>
      </w:r>
      <w:proofErr w:type="spellEnd"/>
      <w:r>
        <w:t xml:space="preserve"> nicht notwendig, </w:t>
      </w:r>
      <w:proofErr w:type="spellStart"/>
      <w:r>
        <w:t>mutex</w:t>
      </w:r>
      <w:proofErr w:type="spellEnd"/>
      <w:r>
        <w:t xml:space="preserve"> reicht.</w:t>
      </w:r>
      <w:bookmarkStart w:id="0" w:name="_GoBack"/>
      <w:bookmarkEnd w:id="0"/>
    </w:p>
    <w:sectPr w:rsidR="008738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25"/>
    <w:rsid w:val="0028050A"/>
    <w:rsid w:val="005A0F25"/>
    <w:rsid w:val="005D5EF6"/>
    <w:rsid w:val="0064000B"/>
    <w:rsid w:val="00645342"/>
    <w:rsid w:val="0087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AC5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</dc:creator>
  <cp:keywords/>
  <dc:description/>
  <cp:lastModifiedBy>Arseni</cp:lastModifiedBy>
  <cp:revision>6</cp:revision>
  <dcterms:created xsi:type="dcterms:W3CDTF">2010-04-16T06:35:00Z</dcterms:created>
  <dcterms:modified xsi:type="dcterms:W3CDTF">2010-06-13T12:28:00Z</dcterms:modified>
</cp:coreProperties>
</file>